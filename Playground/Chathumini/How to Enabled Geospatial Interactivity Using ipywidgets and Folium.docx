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Title"/>
        <w:tag w:val=""/>
        <w:id w:val="1283931170"/>
        <w:placeholder>
          <w:docPart w:val="72A9748FB31D4141995F6DCE0DF7A5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8A6B16B" w14:textId="15DBDBDC" w:rsidR="00FB1ACA" w:rsidRPr="001F192E" w:rsidRDefault="001239BA" w:rsidP="001F192E">
          <w:pPr>
            <w:pStyle w:val="Title"/>
          </w:pPr>
          <w:r>
            <w:t xml:space="preserve">How to </w:t>
          </w:r>
          <w:proofErr w:type="gramStart"/>
          <w:r>
            <w:t>Enabled</w:t>
          </w:r>
          <w:proofErr w:type="gramEnd"/>
          <w:r>
            <w:t xml:space="preserve"> Geospatial Interactivity Using </w:t>
          </w:r>
          <w:proofErr w:type="spellStart"/>
          <w:r>
            <w:t>ipywidgets</w:t>
          </w:r>
          <w:proofErr w:type="spellEnd"/>
          <w:r>
            <w:t xml:space="preserve"> and Foliu</w:t>
          </w:r>
          <w:r>
            <w:t xml:space="preserve">m </w:t>
          </w:r>
        </w:p>
      </w:sdtContent>
    </w:sdt>
    <w:p w14:paraId="13902467" w14:textId="6C007192" w:rsidR="00A64E1D" w:rsidRDefault="00A64E1D" w:rsidP="0024541A"/>
    <w:p w14:paraId="182D7908" w14:textId="77777777" w:rsidR="001239BA" w:rsidRDefault="001239BA" w:rsidP="001239BA">
      <w:pPr>
        <w:pStyle w:val="Heading3"/>
      </w:pPr>
      <w:r>
        <w:t>Objective</w:t>
      </w:r>
    </w:p>
    <w:p w14:paraId="48CA4395" w14:textId="26407787" w:rsidR="00051D55" w:rsidRDefault="001239BA" w:rsidP="001239BA">
      <w:pPr>
        <w:spacing w:before="100" w:beforeAutospacing="1" w:after="100" w:afterAutospacing="1"/>
      </w:pPr>
      <w:r>
        <w:t xml:space="preserve">This guide outlines how to integrate </w:t>
      </w:r>
      <w:proofErr w:type="spellStart"/>
      <w:r>
        <w:rPr>
          <w:rStyle w:val="HTMLCode"/>
          <w:rFonts w:eastAsiaTheme="minorEastAsia"/>
        </w:rPr>
        <w:t>ipywidgets</w:t>
      </w:r>
      <w:proofErr w:type="spellEnd"/>
      <w:r>
        <w:t xml:space="preserve"> dropdown filters with </w:t>
      </w:r>
      <w:r>
        <w:rPr>
          <w:rStyle w:val="Strong"/>
        </w:rPr>
        <w:t>Folium maps</w:t>
      </w:r>
      <w:r>
        <w:t xml:space="preserve"> to allow dynamic sensor data visualization in a </w:t>
      </w:r>
      <w:proofErr w:type="spellStart"/>
      <w:r>
        <w:t>Jupyter</w:t>
      </w:r>
      <w:proofErr w:type="spellEnd"/>
      <w:r>
        <w:t xml:space="preserve"> Notebook environment.</w:t>
      </w:r>
    </w:p>
    <w:p w14:paraId="78926B96" w14:textId="77777777" w:rsidR="00051D55" w:rsidRDefault="00051D55" w:rsidP="00051D55">
      <w:pPr>
        <w:pStyle w:val="Heading3"/>
      </w:pPr>
      <w:r>
        <w:t>Features</w:t>
      </w:r>
    </w:p>
    <w:p w14:paraId="24364970" w14:textId="77777777" w:rsidR="00051D55" w:rsidRDefault="00051D55" w:rsidP="00051D5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Dynamic dropdown selection of sensor types (e.g., </w:t>
      </w:r>
      <w:r>
        <w:rPr>
          <w:rStyle w:val="HTMLCode"/>
          <w:rFonts w:eastAsiaTheme="minorEastAsia"/>
        </w:rPr>
        <w:t>TPH.TEMP</w:t>
      </w:r>
      <w:r>
        <w:t xml:space="preserve">, </w:t>
      </w:r>
      <w:r>
        <w:rPr>
          <w:rStyle w:val="HTMLCode"/>
          <w:rFonts w:eastAsiaTheme="minorEastAsia"/>
        </w:rPr>
        <w:t>PM2.5</w:t>
      </w:r>
      <w:r>
        <w:t>)</w:t>
      </w:r>
    </w:p>
    <w:p w14:paraId="51AC0F66" w14:textId="77777777" w:rsidR="00051D55" w:rsidRDefault="00051D55" w:rsidP="00051D5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Live map updates based on user input</w:t>
      </w:r>
    </w:p>
    <w:p w14:paraId="50D7A15B" w14:textId="77777777" w:rsidR="00051D55" w:rsidRDefault="00051D55" w:rsidP="00051D5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Improved spatial insight through interactive controls</w:t>
      </w:r>
    </w:p>
    <w:p w14:paraId="4561C847" w14:textId="77777777" w:rsidR="00051D55" w:rsidRDefault="00051D55" w:rsidP="001239BA">
      <w:pPr>
        <w:spacing w:before="100" w:beforeAutospacing="1" w:after="100" w:afterAutospacing="1"/>
      </w:pPr>
    </w:p>
    <w:p w14:paraId="61D99789" w14:textId="77777777" w:rsidR="00051D55" w:rsidRDefault="00051D55" w:rsidP="001239BA">
      <w:pPr>
        <w:spacing w:before="100" w:beforeAutospacing="1" w:after="100" w:afterAutospacing="1"/>
      </w:pPr>
    </w:p>
    <w:p w14:paraId="0D2DB0A3" w14:textId="77777777" w:rsidR="00051D55" w:rsidRDefault="00051D55" w:rsidP="001239BA">
      <w:pPr>
        <w:spacing w:before="100" w:beforeAutospacing="1" w:after="100" w:afterAutospacing="1"/>
      </w:pPr>
    </w:p>
    <w:p w14:paraId="61A88023" w14:textId="77777777" w:rsidR="00051D55" w:rsidRDefault="00051D55" w:rsidP="001239BA">
      <w:pPr>
        <w:spacing w:before="100" w:beforeAutospacing="1" w:after="100" w:afterAutospacing="1"/>
      </w:pPr>
    </w:p>
    <w:p w14:paraId="39415583" w14:textId="77777777" w:rsidR="00051D55" w:rsidRDefault="00051D55" w:rsidP="001239BA">
      <w:pPr>
        <w:spacing w:before="100" w:beforeAutospacing="1" w:after="100" w:afterAutospacing="1"/>
      </w:pPr>
    </w:p>
    <w:p w14:paraId="521131EE" w14:textId="77777777" w:rsidR="00F24C2D" w:rsidRPr="00F24C2D" w:rsidRDefault="00F24C2D" w:rsidP="0024541A"/>
    <w:p w14:paraId="27BACDBA" w14:textId="77777777" w:rsidR="00972D4C" w:rsidRDefault="00972D4C" w:rsidP="0024541A"/>
    <w:p w14:paraId="4029553D" w14:textId="77777777" w:rsidR="00965C1A" w:rsidRDefault="00965C1A" w:rsidP="0024541A"/>
    <w:p w14:paraId="246C4516" w14:textId="77777777" w:rsidR="00965C1A" w:rsidRDefault="00965C1A" w:rsidP="0024541A"/>
    <w:p w14:paraId="1C5CEBC8" w14:textId="77777777" w:rsidR="001F192E" w:rsidRDefault="001F192E" w:rsidP="00A44DDC">
      <w:pPr>
        <w:pStyle w:val="Heading2"/>
      </w:pPr>
      <w:r>
        <w:t>Author</w:t>
      </w:r>
    </w:p>
    <w:p w14:paraId="14DCCC04" w14:textId="2FB89122" w:rsidR="006E5F59" w:rsidRPr="001F192E" w:rsidRDefault="006E5F59" w:rsidP="001F192E"/>
    <w:sectPr w:rsidR="006E5F59" w:rsidRPr="001F192E" w:rsidSect="00461B1F">
      <w:head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D6AD9" w14:textId="77777777" w:rsidR="00254894" w:rsidRDefault="00254894" w:rsidP="00226B7C">
      <w:pPr>
        <w:spacing w:after="0" w:line="240" w:lineRule="auto"/>
      </w:pPr>
      <w:r>
        <w:separator/>
      </w:r>
    </w:p>
  </w:endnote>
  <w:endnote w:type="continuationSeparator" w:id="0">
    <w:p w14:paraId="647B5247" w14:textId="77777777" w:rsidR="00254894" w:rsidRDefault="00254894" w:rsidP="0022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FCD14" w14:textId="77777777" w:rsidR="00254894" w:rsidRDefault="00254894" w:rsidP="00226B7C">
      <w:pPr>
        <w:spacing w:after="0" w:line="240" w:lineRule="auto"/>
      </w:pPr>
      <w:r>
        <w:separator/>
      </w:r>
    </w:p>
  </w:footnote>
  <w:footnote w:type="continuationSeparator" w:id="0">
    <w:p w14:paraId="1BE57DFC" w14:textId="77777777" w:rsidR="00254894" w:rsidRDefault="00254894" w:rsidP="0022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635A8" w14:textId="77777777" w:rsidR="00226B7C" w:rsidRDefault="00461B1F">
    <w:pPr>
      <w:pStyle w:val="Header"/>
    </w:pPr>
    <w:r>
      <w:rPr>
        <w:noProof/>
      </w:rPr>
      <w:drawing>
        <wp:inline distT="0" distB="0" distL="0" distR="0" wp14:anchorId="19D1687D" wp14:editId="11A25130">
          <wp:extent cx="6631387" cy="72847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908" cy="7431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E0622"/>
    <w:multiLevelType w:val="hybridMultilevel"/>
    <w:tmpl w:val="3EA816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853E4"/>
    <w:multiLevelType w:val="hybridMultilevel"/>
    <w:tmpl w:val="21727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A4611"/>
    <w:multiLevelType w:val="multilevel"/>
    <w:tmpl w:val="7DE0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780358">
    <w:abstractNumId w:val="1"/>
  </w:num>
  <w:num w:numId="2" w16cid:durableId="1374885205">
    <w:abstractNumId w:val="0"/>
  </w:num>
  <w:num w:numId="3" w16cid:durableId="1072586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00"/>
    <w:rsid w:val="00051D55"/>
    <w:rsid w:val="00075693"/>
    <w:rsid w:val="00084DF0"/>
    <w:rsid w:val="000964EC"/>
    <w:rsid w:val="000B1571"/>
    <w:rsid w:val="001239BA"/>
    <w:rsid w:val="0014103B"/>
    <w:rsid w:val="00190188"/>
    <w:rsid w:val="001A0F44"/>
    <w:rsid w:val="001B4295"/>
    <w:rsid w:val="001F192E"/>
    <w:rsid w:val="001F4F62"/>
    <w:rsid w:val="00226B7C"/>
    <w:rsid w:val="0024541A"/>
    <w:rsid w:val="00254894"/>
    <w:rsid w:val="00346047"/>
    <w:rsid w:val="003539B9"/>
    <w:rsid w:val="003B0378"/>
    <w:rsid w:val="003B07BF"/>
    <w:rsid w:val="00405F89"/>
    <w:rsid w:val="00461B1F"/>
    <w:rsid w:val="004B6471"/>
    <w:rsid w:val="00547948"/>
    <w:rsid w:val="0056617D"/>
    <w:rsid w:val="0058071F"/>
    <w:rsid w:val="005A3AF9"/>
    <w:rsid w:val="006217DF"/>
    <w:rsid w:val="0062425B"/>
    <w:rsid w:val="006D3934"/>
    <w:rsid w:val="006E5F59"/>
    <w:rsid w:val="006F4E82"/>
    <w:rsid w:val="0072505D"/>
    <w:rsid w:val="007710B4"/>
    <w:rsid w:val="007C452B"/>
    <w:rsid w:val="00800992"/>
    <w:rsid w:val="0084365E"/>
    <w:rsid w:val="008660BD"/>
    <w:rsid w:val="00884010"/>
    <w:rsid w:val="008A6485"/>
    <w:rsid w:val="008D7CDC"/>
    <w:rsid w:val="009577B4"/>
    <w:rsid w:val="00965C1A"/>
    <w:rsid w:val="00972D4C"/>
    <w:rsid w:val="00980870"/>
    <w:rsid w:val="009A6C13"/>
    <w:rsid w:val="00A1076E"/>
    <w:rsid w:val="00A1472D"/>
    <w:rsid w:val="00A44DDC"/>
    <w:rsid w:val="00A64E1D"/>
    <w:rsid w:val="00AB7DA1"/>
    <w:rsid w:val="00BC6456"/>
    <w:rsid w:val="00C772DA"/>
    <w:rsid w:val="00CA6300"/>
    <w:rsid w:val="00CA7591"/>
    <w:rsid w:val="00D221CB"/>
    <w:rsid w:val="00D3779B"/>
    <w:rsid w:val="00D44E62"/>
    <w:rsid w:val="00D57B12"/>
    <w:rsid w:val="00D6442A"/>
    <w:rsid w:val="00DB4225"/>
    <w:rsid w:val="00E37C79"/>
    <w:rsid w:val="00E479B0"/>
    <w:rsid w:val="00EE4B11"/>
    <w:rsid w:val="00EF381B"/>
    <w:rsid w:val="00F24C2D"/>
    <w:rsid w:val="00F41FCB"/>
    <w:rsid w:val="00F67013"/>
    <w:rsid w:val="00F9008C"/>
    <w:rsid w:val="00FB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6BBB"/>
  <w15:chartTrackingRefBased/>
  <w15:docId w15:val="{ED66A8A7-20D4-4386-8FC0-7B238695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DDC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20357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DDC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iCs/>
      <w:color w:val="3A67B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D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B7C"/>
  </w:style>
  <w:style w:type="paragraph" w:styleId="Footer">
    <w:name w:val="footer"/>
    <w:basedOn w:val="Normal"/>
    <w:link w:val="FooterChar"/>
    <w:uiPriority w:val="99"/>
    <w:unhideWhenUsed/>
    <w:rsid w:val="0022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B7C"/>
  </w:style>
  <w:style w:type="paragraph" w:styleId="ListParagraph">
    <w:name w:val="List Paragraph"/>
    <w:basedOn w:val="Normal"/>
    <w:uiPriority w:val="34"/>
    <w:qFormat/>
    <w:rsid w:val="00EF3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4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4DDC"/>
    <w:rPr>
      <w:rFonts w:asciiTheme="majorHAnsi" w:eastAsiaTheme="majorEastAsia" w:hAnsiTheme="majorHAnsi" w:cstheme="majorBidi"/>
      <w:b/>
      <w:bCs/>
      <w:color w:val="20357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DDC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192E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F192E"/>
    <w:rPr>
      <w:rFonts w:asciiTheme="majorHAnsi" w:eastAsiaTheme="majorEastAsia" w:hAnsiTheme="majorHAnsi" w:cstheme="majorBidi"/>
      <w:b/>
      <w:bCs/>
      <w:spacing w:val="-10"/>
      <w:kern w:val="28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7C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7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7C7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964EC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19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19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192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A44DDC"/>
    <w:rPr>
      <w:rFonts w:asciiTheme="majorHAnsi" w:eastAsiaTheme="majorEastAsia" w:hAnsiTheme="majorHAnsi" w:cstheme="majorBidi"/>
      <w:i/>
      <w:iCs/>
      <w:color w:val="3A67B8"/>
    </w:rPr>
  </w:style>
  <w:style w:type="character" w:customStyle="1" w:styleId="Heading4Char">
    <w:name w:val="Heading 4 Char"/>
    <w:basedOn w:val="DefaultParagraphFont"/>
    <w:link w:val="Heading4"/>
    <w:uiPriority w:val="9"/>
    <w:rsid w:val="00A44D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8A6485"/>
    <w:rPr>
      <w:color w:val="808080"/>
    </w:rPr>
  </w:style>
  <w:style w:type="character" w:customStyle="1" w:styleId="normaltextrun">
    <w:name w:val="normaltextrun"/>
    <w:basedOn w:val="DefaultParagraphFont"/>
    <w:rsid w:val="0062425B"/>
  </w:style>
  <w:style w:type="character" w:customStyle="1" w:styleId="eop">
    <w:name w:val="eop"/>
    <w:basedOn w:val="DefaultParagraphFont"/>
    <w:rsid w:val="0062425B"/>
  </w:style>
  <w:style w:type="paragraph" w:customStyle="1" w:styleId="paragraph">
    <w:name w:val="paragraph"/>
    <w:basedOn w:val="Normal"/>
    <w:rsid w:val="00624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1239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39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ana\Downloads\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A9748FB31D4141995F6DCE0DF7A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74AD9-54B7-4A61-90B2-9A9AB05FC253}"/>
      </w:docPartPr>
      <w:docPartBody>
        <w:p w:rsidR="00B666EE" w:rsidRDefault="00B666EE">
          <w:pPr>
            <w:pStyle w:val="72A9748FB31D4141995F6DCE0DF7A509"/>
          </w:pPr>
          <w:r w:rsidRPr="0051379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EE"/>
    <w:rsid w:val="008660BD"/>
    <w:rsid w:val="008C5E2E"/>
    <w:rsid w:val="00B666EE"/>
    <w:rsid w:val="00D4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2A9748FB31D4141995F6DCE0DF7A509">
    <w:name w:val="72A9748FB31D4141995F6DCE0DF7A5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EFD8F15BD1942942BC443BD33D3EC" ma:contentTypeVersion="13" ma:contentTypeDescription="Create a new document." ma:contentTypeScope="" ma:versionID="c9c4876ee30627935b8a7b638903ce46">
  <xsd:schema xmlns:xsd="http://www.w3.org/2001/XMLSchema" xmlns:xs="http://www.w3.org/2001/XMLSchema" xmlns:p="http://schemas.microsoft.com/office/2006/metadata/properties" xmlns:ns3="eb9a1244-06e3-43fa-ac7b-756e60e56ae4" xmlns:ns4="138c5624-be97-4bbf-be30-f56be0951a4c" targetNamespace="http://schemas.microsoft.com/office/2006/metadata/properties" ma:root="true" ma:fieldsID="a998406bb13a82d70a28ea6c4addf461" ns3:_="" ns4:_="">
    <xsd:import namespace="eb9a1244-06e3-43fa-ac7b-756e60e56ae4"/>
    <xsd:import namespace="138c5624-be97-4bbf-be30-f56be0951a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a1244-06e3-43fa-ac7b-756e60e56a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c5624-be97-4bbf-be30-f56be0951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9a1244-06e3-43fa-ac7b-756e60e56ae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D1E3B5-1892-4BA2-A53C-40406D638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9a1244-06e3-43fa-ac7b-756e60e56ae4"/>
    <ds:schemaRef ds:uri="138c5624-be97-4bbf-be30-f56be0951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49CB64-6C3E-4DD5-9FCB-4DE4BBB0D2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7364E9-58FF-4421-AC80-9496A96FB192}">
  <ds:schemaRefs>
    <ds:schemaRef ds:uri="http://schemas.microsoft.com/office/2006/metadata/properties"/>
    <ds:schemaRef ds:uri="http://schemas.microsoft.com/office/infopath/2007/PartnerControls"/>
    <ds:schemaRef ds:uri="eb9a1244-06e3-43fa-ac7b-756e60e56ae4"/>
  </ds:schemaRefs>
</ds:datastoreItem>
</file>

<file path=customXml/itemProps4.xml><?xml version="1.0" encoding="utf-8"?>
<ds:datastoreItem xmlns:ds="http://schemas.openxmlformats.org/officeDocument/2006/customXml" ds:itemID="{4BD788E7-24A1-4B5B-A706-41ED2AF09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C:\Users\nmana\Downloads\Documentation template.dotx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Enabled Geospatial Interactivity Using ipywidgets and Folium</dc:title>
  <dc:subject/>
  <dc:creator>Manasa N</dc:creator>
  <cp:keywords/>
  <dc:description/>
  <cp:lastModifiedBy>CHATHUMINI SATHARASINGHE</cp:lastModifiedBy>
  <cp:revision>2</cp:revision>
  <dcterms:created xsi:type="dcterms:W3CDTF">2025-05-03T13:22:00Z</dcterms:created>
  <dcterms:modified xsi:type="dcterms:W3CDTF">2025-05-03T13:22:00Z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0x010100C9BEFD8F15BD1942942BC443BD33D3EC</vt:lpwstr>
  </property>
</Properties>
</file>